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7310" w14:textId="77777777" w:rsidR="004204FC" w:rsidRPr="005568E2" w:rsidRDefault="00CF6D16" w:rsidP="00FD600C">
      <w:pPr>
        <w:pStyle w:val="Heading1"/>
        <w:rPr>
          <w:rFonts w:ascii="Times New Roman" w:hAnsi="Times New Roman"/>
          <w:sz w:val="24"/>
          <w:szCs w:val="24"/>
        </w:rPr>
      </w:pPr>
      <w:r w:rsidRPr="005568E2">
        <w:rPr>
          <w:rFonts w:ascii="Times New Roman" w:hAnsi="Times New Roman"/>
          <w:sz w:val="24"/>
          <w:szCs w:val="24"/>
        </w:rPr>
        <w:t>Michael A. Paris</w:t>
      </w:r>
    </w:p>
    <w:p w14:paraId="0E6DFF03" w14:textId="77777777" w:rsidR="004204FC" w:rsidRPr="005568E2" w:rsidRDefault="004204FC" w:rsidP="00FD600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568E2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2CDCD388" w14:textId="38577093" w:rsidR="003667B3" w:rsidRPr="005568E2" w:rsidRDefault="00FA2991" w:rsidP="00860129">
      <w:pPr>
        <w:rPr>
          <w:rStyle w:val="Position"/>
          <w:rFonts w:ascii="Times New Roman" w:hAnsi="Times New Roman"/>
          <w:b w:val="0"/>
          <w:sz w:val="24"/>
        </w:rPr>
      </w:pPr>
      <w:r>
        <w:rPr>
          <w:rStyle w:val="Position"/>
          <w:rFonts w:ascii="Times New Roman" w:hAnsi="Times New Roman"/>
          <w:sz w:val="24"/>
        </w:rPr>
        <w:t xml:space="preserve">Principal Technical </w:t>
      </w:r>
      <w:r w:rsidR="00683CFB" w:rsidRPr="005568E2">
        <w:rPr>
          <w:rStyle w:val="Position"/>
          <w:rFonts w:ascii="Times New Roman" w:hAnsi="Times New Roman"/>
          <w:sz w:val="24"/>
        </w:rPr>
        <w:t xml:space="preserve">Program Manager – </w:t>
      </w:r>
      <w:r w:rsidR="00683CFB" w:rsidRPr="005568E2">
        <w:rPr>
          <w:rStyle w:val="Position"/>
          <w:rFonts w:ascii="Times New Roman" w:hAnsi="Times New Roman"/>
          <w:b w:val="0"/>
          <w:sz w:val="24"/>
        </w:rPr>
        <w:t xml:space="preserve">Walmart Stores Inc., Bentonville, AR.  August 2012 </w:t>
      </w:r>
      <w:r w:rsidR="003667B3" w:rsidRPr="005568E2">
        <w:rPr>
          <w:rStyle w:val="Position"/>
          <w:rFonts w:ascii="Times New Roman" w:hAnsi="Times New Roman"/>
          <w:b w:val="0"/>
          <w:sz w:val="24"/>
        </w:rPr>
        <w:t>–</w:t>
      </w:r>
      <w:r w:rsidR="00683CFB" w:rsidRPr="005568E2">
        <w:rPr>
          <w:rStyle w:val="Position"/>
          <w:rFonts w:ascii="Times New Roman" w:hAnsi="Times New Roman"/>
          <w:b w:val="0"/>
          <w:sz w:val="24"/>
        </w:rPr>
        <w:t xml:space="preserve"> Present</w:t>
      </w:r>
    </w:p>
    <w:p w14:paraId="667D02C8" w14:textId="556BDC9A" w:rsidR="00EC6DA7" w:rsidRDefault="00EC6DA7" w:rsidP="003667B3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Currently serve as program manager in the Next Gen Tech Stack space.</w:t>
      </w:r>
    </w:p>
    <w:p w14:paraId="260B6877" w14:textId="7973465D" w:rsidR="00EC6DA7" w:rsidRDefault="00002355" w:rsidP="00EC6DA7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Partner</w:t>
      </w:r>
      <w:r w:rsidR="00691716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with multiple technical program managers to </w:t>
      </w:r>
      <w:r w:rsidR="004D4856">
        <w:rPr>
          <w:rFonts w:ascii="Times New Roman" w:hAnsi="Times New Roman"/>
          <w:sz w:val="24"/>
        </w:rPr>
        <w:t xml:space="preserve">execute the </w:t>
      </w:r>
      <w:r w:rsidR="00183484">
        <w:rPr>
          <w:rFonts w:ascii="Times New Roman" w:hAnsi="Times New Roman"/>
          <w:sz w:val="24"/>
        </w:rPr>
        <w:t xml:space="preserve">modernization of </w:t>
      </w:r>
      <w:r w:rsidR="00857751">
        <w:rPr>
          <w:rFonts w:ascii="Times New Roman" w:hAnsi="Times New Roman"/>
          <w:sz w:val="24"/>
        </w:rPr>
        <w:t>Walmart’s store technical stack.</w:t>
      </w:r>
    </w:p>
    <w:p w14:paraId="7F6CD97F" w14:textId="01D991C3" w:rsidR="00857751" w:rsidRDefault="00857751" w:rsidP="00EC6DA7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Facilitates the collection of program data and metrics to accurately </w:t>
      </w:r>
      <w:r w:rsidR="00725CA8">
        <w:rPr>
          <w:rFonts w:ascii="Times New Roman" w:hAnsi="Times New Roman"/>
          <w:sz w:val="24"/>
        </w:rPr>
        <w:t xml:space="preserve">measure the health of the overall </w:t>
      </w:r>
      <w:proofErr w:type="gramStart"/>
      <w:r w:rsidR="00725CA8">
        <w:rPr>
          <w:rFonts w:ascii="Times New Roman" w:hAnsi="Times New Roman"/>
          <w:sz w:val="24"/>
        </w:rPr>
        <w:t>program</w:t>
      </w:r>
      <w:proofErr w:type="gramEnd"/>
    </w:p>
    <w:p w14:paraId="749A9157" w14:textId="45F7B429" w:rsidR="00725CA8" w:rsidRDefault="00B64AF3" w:rsidP="00EC6DA7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Servers as engineering manager to a development team creating an internal </w:t>
      </w:r>
      <w:r w:rsidR="00AC205D">
        <w:rPr>
          <w:rFonts w:ascii="Times New Roman" w:hAnsi="Times New Roman"/>
          <w:sz w:val="24"/>
        </w:rPr>
        <w:t>software to aid in the collection and presentation of migration data.</w:t>
      </w:r>
    </w:p>
    <w:p w14:paraId="2EABE026" w14:textId="6B4C7FD0" w:rsidR="003667B3" w:rsidRPr="005568E2" w:rsidRDefault="00A3299F" w:rsidP="003667B3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AC205D">
        <w:rPr>
          <w:rFonts w:ascii="Times New Roman" w:hAnsi="Times New Roman"/>
          <w:sz w:val="24"/>
        </w:rPr>
        <w:t>ervered</w:t>
      </w:r>
      <w:proofErr w:type="spellEnd"/>
      <w:r w:rsidR="00AC205D">
        <w:rPr>
          <w:rFonts w:ascii="Times New Roman" w:hAnsi="Times New Roman"/>
          <w:sz w:val="24"/>
        </w:rPr>
        <w:t xml:space="preserve"> as </w:t>
      </w:r>
      <w:proofErr w:type="gramStart"/>
      <w:r w:rsidR="00AC205D">
        <w:rPr>
          <w:rFonts w:ascii="Times New Roman" w:hAnsi="Times New Roman"/>
          <w:sz w:val="24"/>
        </w:rPr>
        <w:t>Technical</w:t>
      </w:r>
      <w:proofErr w:type="gramEnd"/>
      <w:r w:rsidR="003667B3" w:rsidRPr="005568E2">
        <w:rPr>
          <w:rFonts w:ascii="Times New Roman" w:hAnsi="Times New Roman"/>
          <w:sz w:val="24"/>
        </w:rPr>
        <w:t xml:space="preserve"> program manager for the Transportation Momentum program.  In partnership with Transportation Product, Deloitte, </w:t>
      </w:r>
      <w:r>
        <w:rPr>
          <w:rFonts w:ascii="Times New Roman" w:hAnsi="Times New Roman"/>
          <w:sz w:val="24"/>
        </w:rPr>
        <w:t xml:space="preserve">and </w:t>
      </w:r>
      <w:r w:rsidR="003667B3" w:rsidRPr="005568E2">
        <w:rPr>
          <w:rFonts w:ascii="Times New Roman" w:hAnsi="Times New Roman"/>
          <w:sz w:val="24"/>
        </w:rPr>
        <w:t>Walmart Labs to transform the Transportation operation.</w:t>
      </w:r>
    </w:p>
    <w:p w14:paraId="12C2E02F" w14:textId="6C2CB3A1" w:rsidR="008B0536" w:rsidRPr="005568E2" w:rsidRDefault="008B0536" w:rsidP="008B0536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Educated resources on Agile development and product </w:t>
      </w:r>
      <w:proofErr w:type="gramStart"/>
      <w:r w:rsidR="00BC583E" w:rsidRPr="005568E2">
        <w:rPr>
          <w:rFonts w:ascii="Times New Roman" w:hAnsi="Times New Roman"/>
          <w:sz w:val="24"/>
        </w:rPr>
        <w:t>management</w:t>
      </w:r>
      <w:proofErr w:type="gramEnd"/>
    </w:p>
    <w:p w14:paraId="591F1E66" w14:textId="77777777" w:rsidR="008B0536" w:rsidRPr="005568E2" w:rsidRDefault="008B0536" w:rsidP="008B0536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Created and maintained Jira project and various Jira </w:t>
      </w:r>
      <w:r w:rsidR="00737672" w:rsidRPr="005568E2">
        <w:rPr>
          <w:rFonts w:ascii="Times New Roman" w:hAnsi="Times New Roman"/>
          <w:sz w:val="24"/>
        </w:rPr>
        <w:t xml:space="preserve">dashboards for management </w:t>
      </w:r>
      <w:proofErr w:type="gramStart"/>
      <w:r w:rsidR="00737672" w:rsidRPr="005568E2">
        <w:rPr>
          <w:rFonts w:ascii="Times New Roman" w:hAnsi="Times New Roman"/>
          <w:sz w:val="24"/>
        </w:rPr>
        <w:t>communication</w:t>
      </w:r>
      <w:proofErr w:type="gramEnd"/>
    </w:p>
    <w:p w14:paraId="19DE1928" w14:textId="77777777" w:rsidR="003570CD" w:rsidRPr="005568E2" w:rsidRDefault="003570CD" w:rsidP="008B0536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Aided with initial architectural designs and system architecture.</w:t>
      </w:r>
    </w:p>
    <w:p w14:paraId="7877CECC" w14:textId="77777777" w:rsidR="00005C0E" w:rsidRPr="005568E2" w:rsidRDefault="00005C0E" w:rsidP="00005C0E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Procured servers for initial demo </w:t>
      </w:r>
      <w:proofErr w:type="gramStart"/>
      <w:r w:rsidRPr="005568E2">
        <w:rPr>
          <w:rFonts w:ascii="Times New Roman" w:hAnsi="Times New Roman"/>
          <w:sz w:val="24"/>
        </w:rPr>
        <w:t>environment</w:t>
      </w:r>
      <w:proofErr w:type="gramEnd"/>
    </w:p>
    <w:p w14:paraId="5222FBF9" w14:textId="5E9E496A" w:rsidR="00691716" w:rsidRPr="00691716" w:rsidRDefault="001B4D45" w:rsidP="0069171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Served as Release Train Engineer and Program Manager for the development of the Walmart Transportation Management System (WTMS).  Using Scaled Agile Framework (SAFE)</w:t>
      </w:r>
      <w:r w:rsidR="00725CA8">
        <w:rPr>
          <w:rFonts w:ascii="Times New Roman" w:hAnsi="Times New Roman"/>
          <w:sz w:val="24"/>
        </w:rPr>
        <w:t>.</w:t>
      </w:r>
    </w:p>
    <w:p w14:paraId="7A837FEB" w14:textId="33033E02" w:rsidR="00725CA8" w:rsidRPr="005568E2" w:rsidRDefault="00691716" w:rsidP="00725CA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engaged with up to fifteen engineering teams developing a suite of products.</w:t>
      </w:r>
    </w:p>
    <w:p w14:paraId="2AE54C39" w14:textId="77777777" w:rsidR="00D83FAA" w:rsidRPr="005568E2" w:rsidRDefault="00D83FAA" w:rsidP="00D83FAA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Lead the Program Increment (PI) meeting.</w:t>
      </w:r>
    </w:p>
    <w:p w14:paraId="39AA0378" w14:textId="77777777" w:rsidR="00D83FAA" w:rsidRPr="005568E2" w:rsidRDefault="00D83FAA" w:rsidP="00D83FAA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Reporting including program boards (initially manual, later iterations using Leankit and Jira)</w:t>
      </w:r>
    </w:p>
    <w:p w14:paraId="4A53E77D" w14:textId="77777777" w:rsidR="00537A40" w:rsidRPr="005568E2" w:rsidRDefault="00537A40" w:rsidP="003667B3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Mentored product owners in backlog development including effective story writing</w:t>
      </w:r>
      <w:r w:rsidR="00D83FAA" w:rsidRPr="005568E2">
        <w:rPr>
          <w:rFonts w:ascii="Times New Roman" w:hAnsi="Times New Roman"/>
          <w:sz w:val="24"/>
        </w:rPr>
        <w:t>, story splitting</w:t>
      </w:r>
      <w:r w:rsidRPr="005568E2">
        <w:rPr>
          <w:rFonts w:ascii="Times New Roman" w:hAnsi="Times New Roman"/>
          <w:sz w:val="24"/>
        </w:rPr>
        <w:t xml:space="preserve"> and backlog management.</w:t>
      </w:r>
    </w:p>
    <w:p w14:paraId="0FE47889" w14:textId="77777777" w:rsidR="00537A40" w:rsidRPr="005568E2" w:rsidRDefault="00537A40" w:rsidP="003667B3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Provided leadership to development teams on effective us of scrum </w:t>
      </w:r>
      <w:r w:rsidR="00A724D4" w:rsidRPr="005568E2">
        <w:rPr>
          <w:rFonts w:ascii="Times New Roman" w:hAnsi="Times New Roman"/>
          <w:sz w:val="24"/>
        </w:rPr>
        <w:t>techniques including story refinement, stand-ups, product demos.</w:t>
      </w:r>
      <w:r w:rsidRPr="005568E2">
        <w:rPr>
          <w:rFonts w:ascii="Times New Roman" w:hAnsi="Times New Roman"/>
          <w:sz w:val="24"/>
        </w:rPr>
        <w:t xml:space="preserve"> </w:t>
      </w:r>
    </w:p>
    <w:p w14:paraId="4AF0D63E" w14:textId="77777777" w:rsidR="003667B3" w:rsidRPr="005568E2" w:rsidRDefault="003667B3" w:rsidP="003667B3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Provide mentorship to other project managers in my area.  Coordinate project management training when necessary.</w:t>
      </w:r>
    </w:p>
    <w:p w14:paraId="1457E463" w14:textId="77777777" w:rsidR="003667B3" w:rsidRPr="005568E2" w:rsidRDefault="003667B3" w:rsidP="00860129">
      <w:pPr>
        <w:rPr>
          <w:rStyle w:val="Position"/>
          <w:rFonts w:ascii="Times New Roman" w:hAnsi="Times New Roman"/>
          <w:b w:val="0"/>
          <w:sz w:val="24"/>
        </w:rPr>
      </w:pPr>
    </w:p>
    <w:p w14:paraId="0AE177F8" w14:textId="77777777" w:rsidR="00860129" w:rsidRPr="005568E2" w:rsidRDefault="00CF6D16" w:rsidP="00860129">
      <w:pPr>
        <w:rPr>
          <w:rFonts w:ascii="Times New Roman" w:hAnsi="Times New Roman"/>
          <w:b/>
          <w:bCs/>
          <w:sz w:val="24"/>
        </w:rPr>
      </w:pPr>
      <w:r w:rsidRPr="005568E2">
        <w:rPr>
          <w:rStyle w:val="Position"/>
          <w:rFonts w:ascii="Times New Roman" w:hAnsi="Times New Roman"/>
          <w:sz w:val="24"/>
        </w:rPr>
        <w:t xml:space="preserve">Project Manager – </w:t>
      </w:r>
      <w:r w:rsidRPr="005568E2">
        <w:rPr>
          <w:rStyle w:val="Position"/>
          <w:rFonts w:ascii="Times New Roman" w:hAnsi="Times New Roman"/>
          <w:b w:val="0"/>
          <w:sz w:val="24"/>
        </w:rPr>
        <w:t>Walmart Stores Inc., Bentonville, AR</w:t>
      </w:r>
      <w:r w:rsidR="00997421" w:rsidRPr="005568E2">
        <w:rPr>
          <w:rStyle w:val="Position"/>
          <w:rFonts w:ascii="Times New Roman" w:hAnsi="Times New Roman"/>
          <w:b w:val="0"/>
          <w:sz w:val="24"/>
        </w:rPr>
        <w:t xml:space="preserve">. </w:t>
      </w:r>
      <w:r w:rsidRPr="005568E2">
        <w:rPr>
          <w:rStyle w:val="Position"/>
          <w:rFonts w:ascii="Times New Roman" w:hAnsi="Times New Roman"/>
          <w:b w:val="0"/>
          <w:sz w:val="24"/>
        </w:rPr>
        <w:t xml:space="preserve"> </w:t>
      </w:r>
      <w:r w:rsidR="005D4F79" w:rsidRPr="005568E2">
        <w:rPr>
          <w:rStyle w:val="Position"/>
          <w:rFonts w:ascii="Times New Roman" w:hAnsi="Times New Roman"/>
          <w:b w:val="0"/>
          <w:sz w:val="24"/>
        </w:rPr>
        <w:t>November</w:t>
      </w:r>
      <w:r w:rsidRPr="005568E2">
        <w:rPr>
          <w:rStyle w:val="Position"/>
          <w:rFonts w:ascii="Times New Roman" w:hAnsi="Times New Roman"/>
          <w:b w:val="0"/>
          <w:sz w:val="24"/>
        </w:rPr>
        <w:t xml:space="preserve"> 2007 </w:t>
      </w:r>
      <w:r w:rsidR="00683CFB" w:rsidRPr="005568E2">
        <w:rPr>
          <w:rStyle w:val="Position"/>
          <w:rFonts w:ascii="Times New Roman" w:hAnsi="Times New Roman"/>
          <w:b w:val="0"/>
          <w:sz w:val="24"/>
        </w:rPr>
        <w:t>–</w:t>
      </w:r>
      <w:r w:rsidRPr="005568E2">
        <w:rPr>
          <w:rStyle w:val="Position"/>
          <w:rFonts w:ascii="Times New Roman" w:hAnsi="Times New Roman"/>
          <w:b w:val="0"/>
          <w:sz w:val="24"/>
        </w:rPr>
        <w:t xml:space="preserve"> </w:t>
      </w:r>
      <w:r w:rsidR="00683CFB" w:rsidRPr="005568E2">
        <w:rPr>
          <w:rStyle w:val="Position"/>
          <w:rFonts w:ascii="Times New Roman" w:hAnsi="Times New Roman"/>
          <w:b w:val="0"/>
          <w:sz w:val="24"/>
        </w:rPr>
        <w:t>August 2012</w:t>
      </w:r>
    </w:p>
    <w:p w14:paraId="06C41BF2" w14:textId="7348CF6A" w:rsidR="0084671B" w:rsidRPr="005568E2" w:rsidRDefault="00A3299F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84671B" w:rsidRPr="005568E2">
        <w:rPr>
          <w:rFonts w:ascii="Times New Roman" w:hAnsi="Times New Roman"/>
          <w:sz w:val="24"/>
        </w:rPr>
        <w:t>erve</w:t>
      </w:r>
      <w:r>
        <w:rPr>
          <w:rFonts w:ascii="Times New Roman" w:hAnsi="Times New Roman"/>
          <w:sz w:val="24"/>
        </w:rPr>
        <w:t>d</w:t>
      </w:r>
      <w:r w:rsidR="0084671B" w:rsidRPr="005568E2">
        <w:rPr>
          <w:rFonts w:ascii="Times New Roman" w:hAnsi="Times New Roman"/>
          <w:sz w:val="24"/>
        </w:rPr>
        <w:t xml:space="preserve"> as project manager</w:t>
      </w:r>
      <w:r w:rsidR="003667B3" w:rsidRPr="005568E2">
        <w:rPr>
          <w:rFonts w:ascii="Times New Roman" w:hAnsi="Times New Roman"/>
          <w:sz w:val="24"/>
        </w:rPr>
        <w:t>, scrum master</w:t>
      </w:r>
      <w:r w:rsidR="0084671B" w:rsidRPr="005568E2">
        <w:rPr>
          <w:rFonts w:ascii="Times New Roman" w:hAnsi="Times New Roman"/>
          <w:sz w:val="24"/>
        </w:rPr>
        <w:t xml:space="preserve"> for </w:t>
      </w:r>
      <w:r w:rsidR="004A1E1F" w:rsidRPr="005568E2">
        <w:rPr>
          <w:rFonts w:ascii="Times New Roman" w:hAnsi="Times New Roman"/>
          <w:sz w:val="24"/>
        </w:rPr>
        <w:t>several</w:t>
      </w:r>
      <w:r w:rsidR="0084671B" w:rsidRPr="005568E2">
        <w:rPr>
          <w:rFonts w:ascii="Times New Roman" w:hAnsi="Times New Roman"/>
          <w:sz w:val="24"/>
        </w:rPr>
        <w:t xml:space="preserve"> large key </w:t>
      </w:r>
      <w:r w:rsidR="000B15D2" w:rsidRPr="005568E2">
        <w:rPr>
          <w:rFonts w:ascii="Times New Roman" w:hAnsi="Times New Roman"/>
          <w:sz w:val="24"/>
        </w:rPr>
        <w:t xml:space="preserve">projects for </w:t>
      </w:r>
      <w:r w:rsidR="008B2F37" w:rsidRPr="005568E2">
        <w:rPr>
          <w:rFonts w:ascii="Times New Roman" w:hAnsi="Times New Roman"/>
          <w:sz w:val="24"/>
        </w:rPr>
        <w:t>transportation;</w:t>
      </w:r>
      <w:r w:rsidR="000B15D2" w:rsidRPr="005568E2">
        <w:rPr>
          <w:rFonts w:ascii="Times New Roman" w:hAnsi="Times New Roman"/>
          <w:sz w:val="24"/>
        </w:rPr>
        <w:t xml:space="preserve"> these include the Dispatch System and Automated Revenue Collection projects.</w:t>
      </w:r>
    </w:p>
    <w:p w14:paraId="2C70C4E5" w14:textId="18A32805" w:rsidR="0084671B" w:rsidRPr="005568E2" w:rsidRDefault="0084671B" w:rsidP="00C128A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Provide</w:t>
      </w:r>
      <w:r w:rsidR="00617E11">
        <w:rPr>
          <w:rFonts w:ascii="Times New Roman" w:hAnsi="Times New Roman"/>
          <w:sz w:val="24"/>
        </w:rPr>
        <w:t>d</w:t>
      </w:r>
      <w:r w:rsidRPr="005568E2">
        <w:rPr>
          <w:rFonts w:ascii="Times New Roman" w:hAnsi="Times New Roman"/>
          <w:sz w:val="24"/>
        </w:rPr>
        <w:t xml:space="preserve"> mentorship to</w:t>
      </w:r>
      <w:r w:rsidR="004A1E1F" w:rsidRPr="005568E2">
        <w:rPr>
          <w:rFonts w:ascii="Times New Roman" w:hAnsi="Times New Roman"/>
          <w:sz w:val="24"/>
        </w:rPr>
        <w:t xml:space="preserve"> other</w:t>
      </w:r>
      <w:r w:rsidRPr="005568E2">
        <w:rPr>
          <w:rFonts w:ascii="Times New Roman" w:hAnsi="Times New Roman"/>
          <w:sz w:val="24"/>
        </w:rPr>
        <w:t xml:space="preserve"> </w:t>
      </w:r>
      <w:r w:rsidR="004A1E1F" w:rsidRPr="005568E2">
        <w:rPr>
          <w:rFonts w:ascii="Times New Roman" w:hAnsi="Times New Roman"/>
          <w:sz w:val="24"/>
        </w:rPr>
        <w:t>project managers in my area.</w:t>
      </w:r>
      <w:r w:rsidR="00422027" w:rsidRPr="005568E2">
        <w:rPr>
          <w:rFonts w:ascii="Times New Roman" w:hAnsi="Times New Roman"/>
          <w:sz w:val="24"/>
        </w:rPr>
        <w:t xml:space="preserve">  Coordinate project management training when necessary.</w:t>
      </w:r>
    </w:p>
    <w:p w14:paraId="7D3E3E95" w14:textId="4642FB98" w:rsidR="00860129" w:rsidRPr="005568E2" w:rsidRDefault="00AE4B7B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Provide</w:t>
      </w:r>
      <w:r w:rsidR="00617E11">
        <w:rPr>
          <w:rFonts w:ascii="Times New Roman" w:hAnsi="Times New Roman"/>
          <w:sz w:val="24"/>
        </w:rPr>
        <w:t>d</w:t>
      </w:r>
      <w:r w:rsidR="00FD15BF" w:rsidRPr="005568E2">
        <w:rPr>
          <w:rFonts w:ascii="Times New Roman" w:hAnsi="Times New Roman"/>
          <w:sz w:val="24"/>
        </w:rPr>
        <w:t xml:space="preserve"> support to both management and other project managers in understanding various project management metrics.  (Area Metrics Dashboard, </w:t>
      </w:r>
      <w:r w:rsidR="004651E1" w:rsidRPr="005568E2">
        <w:rPr>
          <w:rFonts w:ascii="Times New Roman" w:hAnsi="Times New Roman"/>
          <w:sz w:val="24"/>
        </w:rPr>
        <w:t>ISD Program Review)</w:t>
      </w:r>
    </w:p>
    <w:p w14:paraId="57F3DF93" w14:textId="2100E153" w:rsidR="00AE4B7B" w:rsidRPr="005568E2" w:rsidRDefault="00FD15BF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lastRenderedPageBreak/>
        <w:t>Work</w:t>
      </w:r>
      <w:r w:rsidR="00617E11">
        <w:rPr>
          <w:rFonts w:ascii="Times New Roman" w:hAnsi="Times New Roman"/>
          <w:sz w:val="24"/>
        </w:rPr>
        <w:t>ed</w:t>
      </w:r>
      <w:r w:rsidRPr="005568E2">
        <w:rPr>
          <w:rFonts w:ascii="Times New Roman" w:hAnsi="Times New Roman"/>
          <w:sz w:val="24"/>
        </w:rPr>
        <w:t xml:space="preserve"> with ma</w:t>
      </w:r>
      <w:r w:rsidR="00422027" w:rsidRPr="005568E2">
        <w:rPr>
          <w:rFonts w:ascii="Times New Roman" w:hAnsi="Times New Roman"/>
          <w:sz w:val="24"/>
        </w:rPr>
        <w:t xml:space="preserve">nagement to define processes </w:t>
      </w:r>
      <w:r w:rsidRPr="005568E2">
        <w:rPr>
          <w:rFonts w:ascii="Times New Roman" w:hAnsi="Times New Roman"/>
          <w:sz w:val="24"/>
        </w:rPr>
        <w:t xml:space="preserve">to help improve </w:t>
      </w:r>
      <w:r w:rsidR="004A1E1F" w:rsidRPr="005568E2">
        <w:rPr>
          <w:rFonts w:ascii="Times New Roman" w:hAnsi="Times New Roman"/>
          <w:sz w:val="24"/>
        </w:rPr>
        <w:t>area’s project delivery</w:t>
      </w:r>
      <w:r w:rsidRPr="005568E2">
        <w:rPr>
          <w:rFonts w:ascii="Times New Roman" w:hAnsi="Times New Roman"/>
          <w:sz w:val="24"/>
        </w:rPr>
        <w:t>.</w:t>
      </w:r>
    </w:p>
    <w:p w14:paraId="41D4F793" w14:textId="21820168" w:rsidR="004A1E1F" w:rsidRPr="005568E2" w:rsidRDefault="004A1E1F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Work</w:t>
      </w:r>
      <w:r w:rsidR="00617E11">
        <w:rPr>
          <w:rFonts w:ascii="Times New Roman" w:hAnsi="Times New Roman"/>
          <w:sz w:val="24"/>
        </w:rPr>
        <w:t>ed</w:t>
      </w:r>
      <w:r w:rsidRPr="005568E2">
        <w:rPr>
          <w:rFonts w:ascii="Times New Roman" w:hAnsi="Times New Roman"/>
          <w:sz w:val="24"/>
        </w:rPr>
        <w:t xml:space="preserve"> with business partners to review area’s portfolio of projects including project priority, resource allocations, </w:t>
      </w:r>
      <w:r w:rsidR="000B15D2" w:rsidRPr="005568E2">
        <w:rPr>
          <w:rFonts w:ascii="Times New Roman" w:hAnsi="Times New Roman"/>
          <w:sz w:val="24"/>
        </w:rPr>
        <w:t>and project</w:t>
      </w:r>
      <w:r w:rsidRPr="005568E2">
        <w:rPr>
          <w:rFonts w:ascii="Times New Roman" w:hAnsi="Times New Roman"/>
          <w:sz w:val="24"/>
        </w:rPr>
        <w:t xml:space="preserve"> delivery.</w:t>
      </w:r>
    </w:p>
    <w:p w14:paraId="222A8ED5" w14:textId="32D48330" w:rsidR="00422027" w:rsidRPr="005568E2" w:rsidRDefault="00422027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Work</w:t>
      </w:r>
      <w:r w:rsidR="00617E11">
        <w:rPr>
          <w:rFonts w:ascii="Times New Roman" w:hAnsi="Times New Roman"/>
          <w:sz w:val="24"/>
        </w:rPr>
        <w:t>ed</w:t>
      </w:r>
      <w:r w:rsidRPr="005568E2">
        <w:rPr>
          <w:rFonts w:ascii="Times New Roman" w:hAnsi="Times New Roman"/>
          <w:sz w:val="24"/>
        </w:rPr>
        <w:t xml:space="preserve"> with area product managers to deliver project level of efforts and budget estimates.</w:t>
      </w:r>
    </w:p>
    <w:p w14:paraId="55B63F58" w14:textId="75B8ADC8" w:rsidR="008F52A8" w:rsidRPr="005568E2" w:rsidRDefault="00C128AB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Conduct</w:t>
      </w:r>
      <w:r w:rsidR="00617E11">
        <w:rPr>
          <w:rFonts w:ascii="Times New Roman" w:hAnsi="Times New Roman"/>
          <w:sz w:val="24"/>
        </w:rPr>
        <w:t>ed</w:t>
      </w:r>
      <w:r w:rsidRPr="005568E2">
        <w:rPr>
          <w:rFonts w:ascii="Times New Roman" w:hAnsi="Times New Roman"/>
          <w:sz w:val="24"/>
        </w:rPr>
        <w:t xml:space="preserve"> w</w:t>
      </w:r>
      <w:r w:rsidR="008F52A8" w:rsidRPr="005568E2">
        <w:rPr>
          <w:rFonts w:ascii="Times New Roman" w:hAnsi="Times New Roman"/>
          <w:sz w:val="24"/>
        </w:rPr>
        <w:t>eekly resource reviews</w:t>
      </w:r>
      <w:r w:rsidRPr="005568E2">
        <w:rPr>
          <w:rFonts w:ascii="Times New Roman" w:hAnsi="Times New Roman"/>
          <w:sz w:val="24"/>
        </w:rPr>
        <w:t xml:space="preserve"> including project and resource managers.</w:t>
      </w:r>
    </w:p>
    <w:p w14:paraId="4BA8F520" w14:textId="30F9F1C6" w:rsidR="008F52A8" w:rsidRPr="005568E2" w:rsidRDefault="0084671B" w:rsidP="0084671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Conduct</w:t>
      </w:r>
      <w:r w:rsidR="00617E11">
        <w:rPr>
          <w:rFonts w:ascii="Times New Roman" w:hAnsi="Times New Roman"/>
          <w:sz w:val="24"/>
        </w:rPr>
        <w:t>ed</w:t>
      </w:r>
      <w:r w:rsidRPr="005568E2">
        <w:rPr>
          <w:rFonts w:ascii="Times New Roman" w:hAnsi="Times New Roman"/>
          <w:sz w:val="24"/>
        </w:rPr>
        <w:t xml:space="preserve"> project plan revie</w:t>
      </w:r>
      <w:r w:rsidR="004A1E1F" w:rsidRPr="005568E2">
        <w:rPr>
          <w:rFonts w:ascii="Times New Roman" w:hAnsi="Times New Roman"/>
          <w:sz w:val="24"/>
        </w:rPr>
        <w:t>ws</w:t>
      </w:r>
      <w:r w:rsidRPr="005568E2">
        <w:rPr>
          <w:rFonts w:ascii="Times New Roman" w:hAnsi="Times New Roman"/>
          <w:sz w:val="24"/>
        </w:rPr>
        <w:t>.</w:t>
      </w:r>
    </w:p>
    <w:p w14:paraId="2BD0A484" w14:textId="77777777" w:rsidR="00CF6D16" w:rsidRPr="005568E2" w:rsidRDefault="00CF6D16" w:rsidP="00CF6D16">
      <w:pPr>
        <w:pStyle w:val="Heading4"/>
        <w:rPr>
          <w:rStyle w:val="Position"/>
          <w:rFonts w:ascii="Times New Roman" w:hAnsi="Times New Roman" w:cs="Times New Roman"/>
          <w:b w:val="0"/>
          <w:sz w:val="24"/>
        </w:rPr>
      </w:pPr>
      <w:r w:rsidRPr="005568E2">
        <w:rPr>
          <w:rStyle w:val="Position"/>
          <w:rFonts w:ascii="Times New Roman" w:hAnsi="Times New Roman" w:cs="Times New Roman"/>
          <w:sz w:val="24"/>
        </w:rPr>
        <w:t>Senior Programmer Analyst</w:t>
      </w:r>
      <w:r w:rsidR="004204FC" w:rsidRPr="005568E2">
        <w:rPr>
          <w:rStyle w:val="Position"/>
          <w:rFonts w:ascii="Times New Roman" w:hAnsi="Times New Roman" w:cs="Times New Roman"/>
          <w:sz w:val="24"/>
        </w:rPr>
        <w:t xml:space="preserve"> </w:t>
      </w:r>
      <w:r w:rsidRPr="005568E2">
        <w:rPr>
          <w:rStyle w:val="Position"/>
          <w:rFonts w:ascii="Times New Roman" w:hAnsi="Times New Roman" w:cs="Times New Roman"/>
          <w:sz w:val="24"/>
        </w:rPr>
        <w:t xml:space="preserve">– </w:t>
      </w:r>
      <w:r w:rsidRPr="005568E2">
        <w:rPr>
          <w:rStyle w:val="Position"/>
          <w:rFonts w:ascii="Times New Roman" w:hAnsi="Times New Roman" w:cs="Times New Roman"/>
          <w:b w:val="0"/>
          <w:sz w:val="24"/>
        </w:rPr>
        <w:t>Walmart Stores Inc., Bentonville, AR</w:t>
      </w:r>
      <w:r w:rsidR="00FE0B66" w:rsidRPr="005568E2">
        <w:rPr>
          <w:rFonts w:ascii="Times New Roman" w:hAnsi="Times New Roman" w:cs="Times New Roman"/>
          <w:sz w:val="24"/>
        </w:rPr>
        <w:t xml:space="preserve"> ▪, </w:t>
      </w:r>
      <w:r w:rsidR="00895AC1" w:rsidRPr="005568E2">
        <w:rPr>
          <w:rFonts w:ascii="Times New Roman" w:hAnsi="Times New Roman" w:cs="Times New Roman"/>
          <w:sz w:val="24"/>
        </w:rPr>
        <w:t>2005</w:t>
      </w:r>
      <w:r w:rsidR="00FE0B66" w:rsidRPr="005568E2">
        <w:rPr>
          <w:rFonts w:ascii="Times New Roman" w:hAnsi="Times New Roman" w:cs="Times New Roman"/>
          <w:sz w:val="24"/>
        </w:rPr>
        <w:t xml:space="preserve"> – </w:t>
      </w:r>
      <w:r w:rsidR="008206D1" w:rsidRPr="005568E2">
        <w:rPr>
          <w:rFonts w:ascii="Times New Roman" w:hAnsi="Times New Roman" w:cs="Times New Roman"/>
          <w:sz w:val="24"/>
        </w:rPr>
        <w:t>November</w:t>
      </w:r>
      <w:r w:rsidR="00FE0B66" w:rsidRPr="005568E2">
        <w:rPr>
          <w:rFonts w:ascii="Times New Roman" w:hAnsi="Times New Roman" w:cs="Times New Roman"/>
          <w:sz w:val="24"/>
        </w:rPr>
        <w:t xml:space="preserve"> </w:t>
      </w:r>
      <w:r w:rsidR="00E231AB" w:rsidRPr="005568E2">
        <w:rPr>
          <w:rFonts w:ascii="Times New Roman" w:hAnsi="Times New Roman" w:cs="Times New Roman"/>
          <w:sz w:val="24"/>
        </w:rPr>
        <w:t>2007</w:t>
      </w:r>
    </w:p>
    <w:p w14:paraId="25A24EBB" w14:textId="77777777" w:rsidR="00A52AA1" w:rsidRPr="005568E2" w:rsidRDefault="00533BEF" w:rsidP="0023588E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Worked with </w:t>
      </w:r>
      <w:r w:rsidR="009F4407" w:rsidRPr="005568E2">
        <w:rPr>
          <w:rFonts w:ascii="Times New Roman" w:hAnsi="Times New Roman"/>
          <w:sz w:val="24"/>
        </w:rPr>
        <w:t xml:space="preserve">the </w:t>
      </w:r>
      <w:r w:rsidR="0023588E" w:rsidRPr="005568E2">
        <w:rPr>
          <w:rFonts w:ascii="Times New Roman" w:hAnsi="Times New Roman"/>
          <w:sz w:val="24"/>
        </w:rPr>
        <w:t xml:space="preserve">Post Audit department to review, evaluate and purchase the </w:t>
      </w:r>
      <w:r w:rsidR="008206D1" w:rsidRPr="005568E2">
        <w:rPr>
          <w:rFonts w:ascii="Times New Roman" w:hAnsi="Times New Roman"/>
          <w:sz w:val="24"/>
        </w:rPr>
        <w:t>third-party</w:t>
      </w:r>
      <w:r w:rsidR="0023588E" w:rsidRPr="005568E2">
        <w:rPr>
          <w:rFonts w:ascii="Times New Roman" w:hAnsi="Times New Roman"/>
          <w:sz w:val="24"/>
        </w:rPr>
        <w:t xml:space="preserve"> audit system</w:t>
      </w:r>
      <w:r w:rsidR="009F4407" w:rsidRPr="005568E2">
        <w:rPr>
          <w:rFonts w:ascii="Times New Roman" w:hAnsi="Times New Roman"/>
          <w:sz w:val="24"/>
        </w:rPr>
        <w:t>.  This work included identifying requirements, evaluating s</w:t>
      </w:r>
      <w:r w:rsidR="00635911" w:rsidRPr="005568E2">
        <w:rPr>
          <w:rFonts w:ascii="Times New Roman" w:hAnsi="Times New Roman"/>
          <w:sz w:val="24"/>
        </w:rPr>
        <w:t>ystems, contract negotiations.  S</w:t>
      </w:r>
      <w:r w:rsidR="009F4407" w:rsidRPr="005568E2">
        <w:rPr>
          <w:rFonts w:ascii="Times New Roman" w:hAnsi="Times New Roman"/>
          <w:sz w:val="24"/>
        </w:rPr>
        <w:t xml:space="preserve">erved as both a project manager and technical resource providing support to the vendor to modify and install their system.  </w:t>
      </w:r>
      <w:r w:rsidR="0023588E" w:rsidRPr="005568E2">
        <w:rPr>
          <w:rFonts w:ascii="Times New Roman" w:hAnsi="Times New Roman"/>
          <w:sz w:val="24"/>
        </w:rPr>
        <w:t xml:space="preserve">  </w:t>
      </w:r>
    </w:p>
    <w:p w14:paraId="5EB31720" w14:textId="77777777" w:rsidR="009F4407" w:rsidRPr="005568E2" w:rsidRDefault="00521306" w:rsidP="004B71BC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Mentored more junior members of the area</w:t>
      </w:r>
      <w:r w:rsidR="008F52A8" w:rsidRPr="005568E2">
        <w:rPr>
          <w:rFonts w:ascii="Times New Roman" w:hAnsi="Times New Roman"/>
          <w:sz w:val="24"/>
        </w:rPr>
        <w:t>.</w:t>
      </w:r>
      <w:r w:rsidR="009F4407" w:rsidRPr="005568E2">
        <w:rPr>
          <w:rFonts w:ascii="Times New Roman" w:hAnsi="Times New Roman"/>
          <w:sz w:val="24"/>
        </w:rPr>
        <w:t xml:space="preserve">  </w:t>
      </w:r>
    </w:p>
    <w:p w14:paraId="178B1380" w14:textId="77777777" w:rsidR="008F52A8" w:rsidRPr="005568E2" w:rsidRDefault="00635911" w:rsidP="004B71BC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Conducted code reviews and worked with other seniors to provide technical direction to more junior members of the team.</w:t>
      </w:r>
    </w:p>
    <w:p w14:paraId="4D77C60E" w14:textId="77777777" w:rsidR="008F52A8" w:rsidRPr="005568E2" w:rsidRDefault="009F4407" w:rsidP="004B71BC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Performed technical interviews </w:t>
      </w:r>
      <w:r w:rsidR="00635911" w:rsidRPr="005568E2">
        <w:rPr>
          <w:rFonts w:ascii="Times New Roman" w:hAnsi="Times New Roman"/>
          <w:sz w:val="24"/>
        </w:rPr>
        <w:t>of</w:t>
      </w:r>
      <w:r w:rsidRPr="005568E2">
        <w:rPr>
          <w:rFonts w:ascii="Times New Roman" w:hAnsi="Times New Roman"/>
          <w:sz w:val="24"/>
        </w:rPr>
        <w:t xml:space="preserve"> potential </w:t>
      </w:r>
      <w:r w:rsidR="008F52A8" w:rsidRPr="005568E2">
        <w:rPr>
          <w:rFonts w:ascii="Times New Roman" w:hAnsi="Times New Roman"/>
          <w:sz w:val="24"/>
        </w:rPr>
        <w:t>candidates</w:t>
      </w:r>
      <w:r w:rsidRPr="005568E2">
        <w:rPr>
          <w:rFonts w:ascii="Times New Roman" w:hAnsi="Times New Roman"/>
          <w:sz w:val="24"/>
        </w:rPr>
        <w:t xml:space="preserve"> for programmer positions.</w:t>
      </w:r>
    </w:p>
    <w:p w14:paraId="06F5D58A" w14:textId="77777777" w:rsidR="009F4407" w:rsidRPr="005568E2" w:rsidRDefault="009F4407" w:rsidP="004B71BC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Provided associate performance input to management.</w:t>
      </w:r>
    </w:p>
    <w:p w14:paraId="200DC96E" w14:textId="77777777" w:rsidR="009F4407" w:rsidRPr="005568E2" w:rsidRDefault="009F4407" w:rsidP="004B71BC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Provided support during the budget process.</w:t>
      </w:r>
    </w:p>
    <w:p w14:paraId="4BF54093" w14:textId="77777777" w:rsidR="009166F7" w:rsidRPr="005568E2" w:rsidRDefault="009166F7" w:rsidP="009166F7">
      <w:pPr>
        <w:pStyle w:val="Heading4"/>
        <w:rPr>
          <w:rStyle w:val="Position"/>
          <w:rFonts w:ascii="Times New Roman" w:hAnsi="Times New Roman" w:cs="Times New Roman"/>
          <w:b w:val="0"/>
          <w:sz w:val="24"/>
        </w:rPr>
      </w:pPr>
      <w:r w:rsidRPr="005568E2">
        <w:rPr>
          <w:rStyle w:val="Position"/>
          <w:rFonts w:ascii="Times New Roman" w:hAnsi="Times New Roman" w:cs="Times New Roman"/>
          <w:sz w:val="24"/>
        </w:rPr>
        <w:t xml:space="preserve">Programmer Analyst – </w:t>
      </w:r>
      <w:r w:rsidRPr="005568E2">
        <w:rPr>
          <w:rStyle w:val="Position"/>
          <w:rFonts w:ascii="Times New Roman" w:hAnsi="Times New Roman" w:cs="Times New Roman"/>
          <w:b w:val="0"/>
          <w:sz w:val="24"/>
        </w:rPr>
        <w:t>Walmart Stores Inc., Bentonville, AR</w:t>
      </w:r>
      <w:r w:rsidR="00692A0F" w:rsidRPr="005568E2">
        <w:rPr>
          <w:rFonts w:ascii="Times New Roman" w:hAnsi="Times New Roman" w:cs="Times New Roman"/>
          <w:sz w:val="24"/>
        </w:rPr>
        <w:t xml:space="preserve"> </w:t>
      </w:r>
      <w:r w:rsidR="002F04B6" w:rsidRPr="005568E2">
        <w:rPr>
          <w:rFonts w:ascii="Times New Roman" w:hAnsi="Times New Roman" w:cs="Times New Roman"/>
          <w:sz w:val="24"/>
        </w:rPr>
        <w:t xml:space="preserve">▪ </w:t>
      </w:r>
      <w:r w:rsidR="002F04B6" w:rsidRPr="005568E2">
        <w:rPr>
          <w:rStyle w:val="Position"/>
          <w:rFonts w:ascii="Times New Roman" w:hAnsi="Times New Roman" w:cs="Times New Roman"/>
          <w:b w:val="0"/>
          <w:sz w:val="24"/>
        </w:rPr>
        <w:t>November</w:t>
      </w:r>
      <w:r w:rsidR="00997421" w:rsidRPr="005568E2">
        <w:rPr>
          <w:rStyle w:val="Position"/>
          <w:rFonts w:ascii="Times New Roman" w:hAnsi="Times New Roman" w:cs="Times New Roman"/>
          <w:b w:val="0"/>
          <w:sz w:val="24"/>
        </w:rPr>
        <w:t xml:space="preserve"> 2000 - </w:t>
      </w:r>
      <w:r w:rsidR="00895AC1" w:rsidRPr="005568E2">
        <w:rPr>
          <w:rStyle w:val="Position"/>
          <w:rFonts w:ascii="Times New Roman" w:hAnsi="Times New Roman" w:cs="Times New Roman"/>
          <w:b w:val="0"/>
          <w:sz w:val="24"/>
        </w:rPr>
        <w:t>2005</w:t>
      </w:r>
    </w:p>
    <w:p w14:paraId="1ABB2969" w14:textId="748B42AE" w:rsidR="0023588E" w:rsidRPr="005568E2" w:rsidRDefault="0023588E" w:rsidP="00635911">
      <w:pPr>
        <w:pStyle w:val="ListBullet"/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Designed, </w:t>
      </w:r>
      <w:r w:rsidR="009D57B4" w:rsidRPr="005568E2">
        <w:rPr>
          <w:rFonts w:ascii="Times New Roman" w:hAnsi="Times New Roman"/>
          <w:sz w:val="24"/>
        </w:rPr>
        <w:t>coded,</w:t>
      </w:r>
      <w:r w:rsidRPr="005568E2">
        <w:rPr>
          <w:rFonts w:ascii="Times New Roman" w:hAnsi="Times New Roman"/>
          <w:sz w:val="24"/>
        </w:rPr>
        <w:t xml:space="preserve"> and </w:t>
      </w:r>
      <w:r w:rsidR="00470B1D" w:rsidRPr="005568E2">
        <w:rPr>
          <w:rFonts w:ascii="Times New Roman" w:hAnsi="Times New Roman"/>
          <w:sz w:val="24"/>
        </w:rPr>
        <w:t xml:space="preserve">implemented </w:t>
      </w:r>
      <w:r w:rsidRPr="005568E2">
        <w:rPr>
          <w:rFonts w:ascii="Times New Roman" w:hAnsi="Times New Roman"/>
          <w:sz w:val="24"/>
        </w:rPr>
        <w:t xml:space="preserve">large systems.  Some examples are the Incident Reporting Systems for </w:t>
      </w:r>
      <w:r w:rsidR="009D57B4">
        <w:rPr>
          <w:rFonts w:ascii="Times New Roman" w:hAnsi="Times New Roman"/>
          <w:sz w:val="24"/>
        </w:rPr>
        <w:t>international markets</w:t>
      </w:r>
      <w:r w:rsidRPr="005568E2">
        <w:rPr>
          <w:rFonts w:ascii="Times New Roman" w:hAnsi="Times New Roman"/>
          <w:sz w:val="24"/>
        </w:rPr>
        <w:t xml:space="preserve"> UK and CA.</w:t>
      </w:r>
    </w:p>
    <w:p w14:paraId="19306B1A" w14:textId="77777777" w:rsidR="00635911" w:rsidRPr="005568E2" w:rsidRDefault="0023588E" w:rsidP="00635911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Provided direction and technical assistance to other teams as needed.  </w:t>
      </w:r>
      <w:r w:rsidR="001F118E" w:rsidRPr="005568E2">
        <w:rPr>
          <w:rFonts w:ascii="Times New Roman" w:hAnsi="Times New Roman"/>
          <w:sz w:val="24"/>
        </w:rPr>
        <w:t>One example is the OSHA</w:t>
      </w:r>
      <w:r w:rsidRPr="005568E2">
        <w:rPr>
          <w:rFonts w:ascii="Times New Roman" w:hAnsi="Times New Roman"/>
          <w:sz w:val="24"/>
        </w:rPr>
        <w:t xml:space="preserve"> reporting system.</w:t>
      </w:r>
    </w:p>
    <w:p w14:paraId="718982A2" w14:textId="77777777" w:rsidR="009166F7" w:rsidRPr="005568E2" w:rsidRDefault="005F55C1" w:rsidP="00635911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Mentored</w:t>
      </w:r>
      <w:r w:rsidR="00C128AB" w:rsidRPr="005568E2">
        <w:rPr>
          <w:rFonts w:ascii="Times New Roman" w:hAnsi="Times New Roman"/>
          <w:sz w:val="24"/>
        </w:rPr>
        <w:t xml:space="preserve"> multiple associates both</w:t>
      </w:r>
      <w:r w:rsidR="001F118E" w:rsidRPr="005568E2">
        <w:rPr>
          <w:rFonts w:ascii="Times New Roman" w:hAnsi="Times New Roman"/>
          <w:sz w:val="24"/>
        </w:rPr>
        <w:t xml:space="preserve"> inside and outside of</w:t>
      </w:r>
      <w:r w:rsidR="00C128AB" w:rsidRPr="005568E2">
        <w:rPr>
          <w:rFonts w:ascii="Times New Roman" w:hAnsi="Times New Roman"/>
          <w:sz w:val="24"/>
        </w:rPr>
        <w:t xml:space="preserve"> my immediate area</w:t>
      </w:r>
      <w:r w:rsidR="001F118E" w:rsidRPr="005568E2">
        <w:rPr>
          <w:rFonts w:ascii="Times New Roman" w:hAnsi="Times New Roman"/>
          <w:sz w:val="24"/>
        </w:rPr>
        <w:t>.</w:t>
      </w:r>
    </w:p>
    <w:p w14:paraId="436577EA" w14:textId="77777777" w:rsidR="00C128AB" w:rsidRPr="005568E2" w:rsidRDefault="00C128AB" w:rsidP="00C128A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Conducted code reviews.</w:t>
      </w:r>
    </w:p>
    <w:p w14:paraId="26B6179D" w14:textId="77777777" w:rsidR="00C128AB" w:rsidRPr="005568E2" w:rsidRDefault="00C128AB" w:rsidP="00C128A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Recipient of Genesis award.  2000</w:t>
      </w:r>
    </w:p>
    <w:p w14:paraId="32B4A014" w14:textId="77777777" w:rsidR="009166F7" w:rsidRPr="005568E2" w:rsidRDefault="00895AC1" w:rsidP="009166F7">
      <w:pPr>
        <w:pStyle w:val="Heading4"/>
        <w:rPr>
          <w:rStyle w:val="Position"/>
          <w:rFonts w:ascii="Times New Roman" w:hAnsi="Times New Roman" w:cs="Times New Roman"/>
          <w:b w:val="0"/>
          <w:sz w:val="24"/>
        </w:rPr>
      </w:pPr>
      <w:r w:rsidRPr="005568E2">
        <w:rPr>
          <w:rStyle w:val="Position"/>
          <w:rFonts w:ascii="Times New Roman" w:hAnsi="Times New Roman" w:cs="Times New Roman"/>
          <w:sz w:val="24"/>
        </w:rPr>
        <w:t>Tech IV/</w:t>
      </w:r>
      <w:r w:rsidR="002F04B6" w:rsidRPr="005568E2">
        <w:rPr>
          <w:rStyle w:val="Position"/>
          <w:rFonts w:ascii="Times New Roman" w:hAnsi="Times New Roman" w:cs="Times New Roman"/>
          <w:sz w:val="24"/>
        </w:rPr>
        <w:t>Programmer –</w:t>
      </w:r>
      <w:r w:rsidR="009166F7" w:rsidRPr="005568E2">
        <w:rPr>
          <w:rStyle w:val="Position"/>
          <w:rFonts w:ascii="Times New Roman" w:hAnsi="Times New Roman" w:cs="Times New Roman"/>
          <w:sz w:val="24"/>
        </w:rPr>
        <w:t xml:space="preserve"> </w:t>
      </w:r>
      <w:r w:rsidR="009166F7" w:rsidRPr="005568E2">
        <w:rPr>
          <w:rStyle w:val="Position"/>
          <w:rFonts w:ascii="Times New Roman" w:hAnsi="Times New Roman" w:cs="Times New Roman"/>
          <w:b w:val="0"/>
          <w:sz w:val="24"/>
        </w:rPr>
        <w:t>Walmart Stores Inc., Bentonville, AR</w:t>
      </w:r>
      <w:r w:rsidR="00FE0B66" w:rsidRPr="005568E2">
        <w:rPr>
          <w:rFonts w:ascii="Times New Roman" w:hAnsi="Times New Roman" w:cs="Times New Roman"/>
          <w:sz w:val="24"/>
        </w:rPr>
        <w:t xml:space="preserve"> ▪ </w:t>
      </w:r>
      <w:r w:rsidR="0075724B" w:rsidRPr="005568E2">
        <w:rPr>
          <w:rStyle w:val="Position"/>
          <w:rFonts w:ascii="Times New Roman" w:hAnsi="Times New Roman" w:cs="Times New Roman"/>
          <w:b w:val="0"/>
          <w:sz w:val="24"/>
        </w:rPr>
        <w:t>November</w:t>
      </w:r>
      <w:r w:rsidR="00997421" w:rsidRPr="005568E2">
        <w:rPr>
          <w:rStyle w:val="Position"/>
          <w:rFonts w:ascii="Times New Roman" w:hAnsi="Times New Roman" w:cs="Times New Roman"/>
          <w:b w:val="0"/>
          <w:sz w:val="24"/>
        </w:rPr>
        <w:t xml:space="preserve"> 1999 – </w:t>
      </w:r>
      <w:r w:rsidR="0075724B" w:rsidRPr="005568E2">
        <w:rPr>
          <w:rStyle w:val="Position"/>
          <w:rFonts w:ascii="Times New Roman" w:hAnsi="Times New Roman" w:cs="Times New Roman"/>
          <w:b w:val="0"/>
          <w:sz w:val="24"/>
        </w:rPr>
        <w:t>November</w:t>
      </w:r>
      <w:r w:rsidR="00997421" w:rsidRPr="005568E2">
        <w:rPr>
          <w:rStyle w:val="Position"/>
          <w:rFonts w:ascii="Times New Roman" w:hAnsi="Times New Roman" w:cs="Times New Roman"/>
          <w:b w:val="0"/>
          <w:sz w:val="24"/>
        </w:rPr>
        <w:t xml:space="preserve"> 2000</w:t>
      </w:r>
    </w:p>
    <w:p w14:paraId="566DE207" w14:textId="77777777" w:rsidR="00C128AB" w:rsidRPr="005568E2" w:rsidRDefault="00C128AB" w:rsidP="00635911">
      <w:pPr>
        <w:pStyle w:val="ListBullet"/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Coded and tested c</w:t>
      </w:r>
      <w:r w:rsidR="00591B8E" w:rsidRPr="005568E2">
        <w:rPr>
          <w:rFonts w:ascii="Times New Roman" w:hAnsi="Times New Roman"/>
          <w:sz w:val="24"/>
        </w:rPr>
        <w:t>ha</w:t>
      </w:r>
      <w:r w:rsidR="001F118E" w:rsidRPr="005568E2">
        <w:rPr>
          <w:rFonts w:ascii="Times New Roman" w:hAnsi="Times New Roman"/>
          <w:sz w:val="24"/>
        </w:rPr>
        <w:t xml:space="preserve">nges to existing applications.  </w:t>
      </w:r>
    </w:p>
    <w:p w14:paraId="5084FA50" w14:textId="77777777" w:rsidR="00591B8E" w:rsidRPr="005568E2" w:rsidRDefault="00C128AB" w:rsidP="00635911">
      <w:pPr>
        <w:pStyle w:val="ListBullet"/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 xml:space="preserve">Scoped, </w:t>
      </w:r>
      <w:proofErr w:type="gramStart"/>
      <w:r w:rsidRPr="005568E2">
        <w:rPr>
          <w:rFonts w:ascii="Times New Roman" w:hAnsi="Times New Roman"/>
          <w:sz w:val="24"/>
        </w:rPr>
        <w:t>designed</w:t>
      </w:r>
      <w:proofErr w:type="gramEnd"/>
      <w:r w:rsidRPr="005568E2">
        <w:rPr>
          <w:rFonts w:ascii="Times New Roman" w:hAnsi="Times New Roman"/>
          <w:sz w:val="24"/>
        </w:rPr>
        <w:t xml:space="preserve"> and coded </w:t>
      </w:r>
      <w:r w:rsidR="00591B8E" w:rsidRPr="005568E2">
        <w:rPr>
          <w:rFonts w:ascii="Times New Roman" w:hAnsi="Times New Roman"/>
          <w:sz w:val="24"/>
        </w:rPr>
        <w:t>new application</w:t>
      </w:r>
      <w:r w:rsidRPr="005568E2">
        <w:rPr>
          <w:rFonts w:ascii="Times New Roman" w:hAnsi="Times New Roman"/>
          <w:sz w:val="24"/>
        </w:rPr>
        <w:t>s for UK (Incident Reporting S</w:t>
      </w:r>
      <w:r w:rsidR="00591B8E" w:rsidRPr="005568E2">
        <w:rPr>
          <w:rFonts w:ascii="Times New Roman" w:hAnsi="Times New Roman"/>
          <w:sz w:val="24"/>
        </w:rPr>
        <w:t>ystem</w:t>
      </w:r>
      <w:r w:rsidRPr="005568E2">
        <w:rPr>
          <w:rFonts w:ascii="Times New Roman" w:hAnsi="Times New Roman"/>
          <w:sz w:val="24"/>
        </w:rPr>
        <w:t>, r</w:t>
      </w:r>
      <w:r w:rsidR="00591B8E" w:rsidRPr="005568E2">
        <w:rPr>
          <w:rFonts w:ascii="Times New Roman" w:hAnsi="Times New Roman"/>
          <w:sz w:val="24"/>
        </w:rPr>
        <w:t>eporting app</w:t>
      </w:r>
      <w:r w:rsidRPr="005568E2">
        <w:rPr>
          <w:rFonts w:ascii="Times New Roman" w:hAnsi="Times New Roman"/>
          <w:sz w:val="24"/>
        </w:rPr>
        <w:t>lication for the U.S. Incident Reporting System).</w:t>
      </w:r>
    </w:p>
    <w:p w14:paraId="1883ABC0" w14:textId="77777777" w:rsidR="004204FC" w:rsidRPr="005568E2" w:rsidRDefault="004204FC" w:rsidP="00FD600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568E2">
        <w:rPr>
          <w:rFonts w:ascii="Times New Roman" w:hAnsi="Times New Roman" w:cs="Times New Roman"/>
          <w:sz w:val="24"/>
          <w:szCs w:val="24"/>
        </w:rPr>
        <w:t>Education</w:t>
      </w:r>
    </w:p>
    <w:p w14:paraId="12DF2FAE" w14:textId="58C7DF61" w:rsidR="00C6490D" w:rsidRPr="005568E2" w:rsidRDefault="005568E2" w:rsidP="00C6490D">
      <w:p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Master</w:t>
      </w:r>
      <w:r w:rsidR="00ED4DC2">
        <w:rPr>
          <w:rFonts w:ascii="Times New Roman" w:hAnsi="Times New Roman"/>
          <w:sz w:val="24"/>
        </w:rPr>
        <w:t xml:space="preserve"> of Science in Data Science – Bellevue University, Bellevue, </w:t>
      </w:r>
      <w:r w:rsidR="00C6490D" w:rsidRPr="005568E2">
        <w:rPr>
          <w:rFonts w:ascii="Times New Roman" w:hAnsi="Times New Roman"/>
          <w:sz w:val="24"/>
        </w:rPr>
        <w:t xml:space="preserve">NE ▪ </w:t>
      </w:r>
      <w:r w:rsidR="00435CA6">
        <w:rPr>
          <w:rFonts w:ascii="Times New Roman" w:hAnsi="Times New Roman"/>
          <w:sz w:val="24"/>
        </w:rPr>
        <w:t xml:space="preserve">Expected graduation date: </w:t>
      </w:r>
      <w:r w:rsidR="00CE51C9">
        <w:rPr>
          <w:rFonts w:ascii="Times New Roman" w:hAnsi="Times New Roman"/>
          <w:sz w:val="24"/>
        </w:rPr>
        <w:t>March 2023</w:t>
      </w:r>
    </w:p>
    <w:p w14:paraId="6B508DCF" w14:textId="77777777" w:rsidR="005568E2" w:rsidRPr="005568E2" w:rsidRDefault="005568E2" w:rsidP="00FD600C">
      <w:pPr>
        <w:rPr>
          <w:rFonts w:ascii="Times New Roman" w:hAnsi="Times New Roman"/>
          <w:sz w:val="24"/>
        </w:rPr>
      </w:pPr>
    </w:p>
    <w:p w14:paraId="0E60B2AE" w14:textId="1AAE7D2A" w:rsidR="0075724B" w:rsidRPr="005568E2" w:rsidRDefault="0075724B" w:rsidP="00FD600C">
      <w:p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Bachelor of Science in Supply Chain and Logistics Management – Bellevue University, Bellevue, NE ▪ November 2019</w:t>
      </w:r>
    </w:p>
    <w:p w14:paraId="2EB36D17" w14:textId="77777777" w:rsidR="0075724B" w:rsidRPr="005568E2" w:rsidRDefault="0075724B" w:rsidP="00FD600C">
      <w:pPr>
        <w:rPr>
          <w:rFonts w:ascii="Times New Roman" w:hAnsi="Times New Roman"/>
          <w:sz w:val="24"/>
        </w:rPr>
      </w:pPr>
    </w:p>
    <w:p w14:paraId="346CE7D1" w14:textId="77777777" w:rsidR="004204FC" w:rsidRPr="005568E2" w:rsidRDefault="000511AB" w:rsidP="00FD600C">
      <w:pPr>
        <w:rPr>
          <w:rFonts w:ascii="Times New Roman" w:hAnsi="Times New Roman"/>
          <w:sz w:val="24"/>
        </w:rPr>
      </w:pPr>
      <w:r w:rsidRPr="005568E2">
        <w:rPr>
          <w:rFonts w:ascii="Times New Roman" w:hAnsi="Times New Roman"/>
          <w:sz w:val="24"/>
        </w:rPr>
        <w:t>Bachelor of Science</w:t>
      </w:r>
      <w:r w:rsidR="003B3702" w:rsidRPr="005568E2">
        <w:rPr>
          <w:rFonts w:ascii="Times New Roman" w:hAnsi="Times New Roman"/>
          <w:sz w:val="24"/>
        </w:rPr>
        <w:t xml:space="preserve"> </w:t>
      </w:r>
      <w:r w:rsidR="00D71587" w:rsidRPr="005568E2">
        <w:rPr>
          <w:rFonts w:ascii="Times New Roman" w:hAnsi="Times New Roman"/>
          <w:sz w:val="24"/>
        </w:rPr>
        <w:t>in</w:t>
      </w:r>
      <w:r w:rsidR="004204FC" w:rsidRPr="005568E2">
        <w:rPr>
          <w:rFonts w:ascii="Times New Roman" w:hAnsi="Times New Roman"/>
          <w:sz w:val="24"/>
        </w:rPr>
        <w:t xml:space="preserve"> </w:t>
      </w:r>
      <w:r w:rsidRPr="005568E2">
        <w:rPr>
          <w:rFonts w:ascii="Times New Roman" w:hAnsi="Times New Roman"/>
          <w:sz w:val="24"/>
        </w:rPr>
        <w:t>Business</w:t>
      </w:r>
      <w:r w:rsidR="00D522CA" w:rsidRPr="005568E2">
        <w:rPr>
          <w:rFonts w:ascii="Times New Roman" w:hAnsi="Times New Roman"/>
          <w:sz w:val="24"/>
        </w:rPr>
        <w:t xml:space="preserve"> Administration (CISQ)</w:t>
      </w:r>
      <w:r w:rsidR="004204FC" w:rsidRPr="005568E2">
        <w:rPr>
          <w:rFonts w:ascii="Times New Roman" w:hAnsi="Times New Roman"/>
          <w:sz w:val="24"/>
        </w:rPr>
        <w:t xml:space="preserve"> –</w:t>
      </w:r>
      <w:r w:rsidR="00FD600C" w:rsidRPr="005568E2">
        <w:rPr>
          <w:rFonts w:ascii="Times New Roman" w:hAnsi="Times New Roman"/>
          <w:sz w:val="24"/>
        </w:rPr>
        <w:t xml:space="preserve"> </w:t>
      </w:r>
      <w:r w:rsidRPr="005568E2">
        <w:rPr>
          <w:rFonts w:ascii="Times New Roman" w:hAnsi="Times New Roman"/>
          <w:sz w:val="24"/>
        </w:rPr>
        <w:t>Univ</w:t>
      </w:r>
      <w:r w:rsidR="000F2EE6" w:rsidRPr="005568E2">
        <w:rPr>
          <w:rFonts w:ascii="Times New Roman" w:hAnsi="Times New Roman"/>
          <w:sz w:val="24"/>
        </w:rPr>
        <w:t>er</w:t>
      </w:r>
      <w:r w:rsidRPr="005568E2">
        <w:rPr>
          <w:rFonts w:ascii="Times New Roman" w:hAnsi="Times New Roman"/>
          <w:sz w:val="24"/>
        </w:rPr>
        <w:t>s</w:t>
      </w:r>
      <w:r w:rsidR="000F2EE6" w:rsidRPr="005568E2">
        <w:rPr>
          <w:rFonts w:ascii="Times New Roman" w:hAnsi="Times New Roman"/>
          <w:sz w:val="24"/>
        </w:rPr>
        <w:t>ity of Arkansas</w:t>
      </w:r>
      <w:r w:rsidR="004204FC" w:rsidRPr="005568E2">
        <w:rPr>
          <w:rFonts w:ascii="Times New Roman" w:hAnsi="Times New Roman"/>
          <w:sz w:val="24"/>
        </w:rPr>
        <w:t xml:space="preserve">, </w:t>
      </w:r>
      <w:r w:rsidR="000F2EE6" w:rsidRPr="005568E2">
        <w:rPr>
          <w:rFonts w:ascii="Times New Roman" w:hAnsi="Times New Roman"/>
          <w:sz w:val="24"/>
        </w:rPr>
        <w:t>Fayetteville, AR</w:t>
      </w:r>
      <w:r w:rsidR="004204FC" w:rsidRPr="005568E2">
        <w:rPr>
          <w:rFonts w:ascii="Times New Roman" w:hAnsi="Times New Roman"/>
          <w:sz w:val="24"/>
        </w:rPr>
        <w:t xml:space="preserve"> ▪ </w:t>
      </w:r>
      <w:r w:rsidR="000F2EE6" w:rsidRPr="005568E2">
        <w:rPr>
          <w:rFonts w:ascii="Times New Roman" w:hAnsi="Times New Roman"/>
          <w:sz w:val="24"/>
        </w:rPr>
        <w:t>2000</w:t>
      </w:r>
    </w:p>
    <w:sectPr w:rsidR="004204FC" w:rsidRPr="005568E2" w:rsidSect="00CE6F6B">
      <w:headerReference w:type="default" r:id="rId7"/>
      <w:footerReference w:type="default" r:id="rId8"/>
      <w:pgSz w:w="12240" w:h="15840"/>
      <w:pgMar w:top="1440" w:right="1728" w:bottom="1296" w:left="172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A0B1" w14:textId="77777777" w:rsidR="003054A4" w:rsidRDefault="003054A4">
      <w:r>
        <w:separator/>
      </w:r>
    </w:p>
  </w:endnote>
  <w:endnote w:type="continuationSeparator" w:id="0">
    <w:p w14:paraId="4867949C" w14:textId="77777777" w:rsidR="003054A4" w:rsidRDefault="0030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14AF" w14:textId="77777777" w:rsidR="00EC5E89" w:rsidRDefault="00EC5E89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7851" w14:textId="77777777" w:rsidR="003054A4" w:rsidRDefault="003054A4">
      <w:r>
        <w:separator/>
      </w:r>
    </w:p>
  </w:footnote>
  <w:footnote w:type="continuationSeparator" w:id="0">
    <w:p w14:paraId="6107924D" w14:textId="77777777" w:rsidR="003054A4" w:rsidRDefault="00305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5A2" w14:textId="15A39374" w:rsidR="00EC5E89" w:rsidRDefault="00CF6D16" w:rsidP="00315723">
    <w:pPr>
      <w:pStyle w:val="Header"/>
    </w:pPr>
    <w:r>
      <w:t>email</w:t>
    </w:r>
    <w:r w:rsidR="00EC5E89">
      <w:t xml:space="preserve">: </w:t>
    </w:r>
    <w:hyperlink r:id="rId1" w:history="1">
      <w:r w:rsidR="005568E2" w:rsidRPr="00CB552C">
        <w:rPr>
          <w:rStyle w:val="Hyperlink"/>
        </w:rPr>
        <w:t>mparis501@yahoo.com</w:t>
      </w:r>
    </w:hyperlink>
  </w:p>
  <w:p w14:paraId="3A06A3F2" w14:textId="77777777" w:rsidR="005568E2" w:rsidRDefault="005568E2" w:rsidP="00315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8C9B6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" w15:restartNumberingAfterBreak="0">
    <w:nsid w:val="03963D0E"/>
    <w:multiLevelType w:val="hybridMultilevel"/>
    <w:tmpl w:val="0EFAED20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A53BA"/>
    <w:multiLevelType w:val="hybridMultilevel"/>
    <w:tmpl w:val="7E6A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2A1"/>
    <w:multiLevelType w:val="hybridMultilevel"/>
    <w:tmpl w:val="FD6A83EA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25CD5"/>
    <w:multiLevelType w:val="hybridMultilevel"/>
    <w:tmpl w:val="2904DCB6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A9D"/>
    <w:multiLevelType w:val="hybridMultilevel"/>
    <w:tmpl w:val="CAB41368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C4DCC"/>
    <w:multiLevelType w:val="hybridMultilevel"/>
    <w:tmpl w:val="AB6AA9CC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3A74"/>
    <w:multiLevelType w:val="hybridMultilevel"/>
    <w:tmpl w:val="DFEE4C3A"/>
    <w:lvl w:ilvl="0" w:tplc="A210B022">
      <w:start w:val="1"/>
      <w:numFmt w:val="bullet"/>
      <w:pStyle w:val="List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F6141"/>
    <w:multiLevelType w:val="hybridMultilevel"/>
    <w:tmpl w:val="95D82452"/>
    <w:lvl w:ilvl="0" w:tplc="A40279D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440EA"/>
    <w:multiLevelType w:val="hybridMultilevel"/>
    <w:tmpl w:val="541C0930"/>
    <w:lvl w:ilvl="0" w:tplc="D5DE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72061"/>
    <w:multiLevelType w:val="hybridMultilevel"/>
    <w:tmpl w:val="A88A4D70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6435B"/>
    <w:multiLevelType w:val="hybridMultilevel"/>
    <w:tmpl w:val="35C8BE88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D264B"/>
    <w:multiLevelType w:val="hybridMultilevel"/>
    <w:tmpl w:val="3BE2A08A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87323"/>
    <w:multiLevelType w:val="hybridMultilevel"/>
    <w:tmpl w:val="5238B63C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C417C"/>
    <w:multiLevelType w:val="hybridMultilevel"/>
    <w:tmpl w:val="0D980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E421C7"/>
    <w:multiLevelType w:val="hybridMultilevel"/>
    <w:tmpl w:val="5D9235AE"/>
    <w:lvl w:ilvl="0" w:tplc="60AC203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3501172">
    <w:abstractNumId w:val="10"/>
  </w:num>
  <w:num w:numId="2" w16cid:durableId="1000045279">
    <w:abstractNumId w:val="5"/>
  </w:num>
  <w:num w:numId="3" w16cid:durableId="924991807">
    <w:abstractNumId w:val="9"/>
  </w:num>
  <w:num w:numId="4" w16cid:durableId="741606497">
    <w:abstractNumId w:val="13"/>
  </w:num>
  <w:num w:numId="5" w16cid:durableId="533999512">
    <w:abstractNumId w:val="0"/>
  </w:num>
  <w:num w:numId="6" w16cid:durableId="586963591">
    <w:abstractNumId w:val="21"/>
  </w:num>
  <w:num w:numId="7" w16cid:durableId="1790005516">
    <w:abstractNumId w:val="17"/>
  </w:num>
  <w:num w:numId="8" w16cid:durableId="1308902197">
    <w:abstractNumId w:val="18"/>
  </w:num>
  <w:num w:numId="9" w16cid:durableId="1159425760">
    <w:abstractNumId w:val="19"/>
  </w:num>
  <w:num w:numId="10" w16cid:durableId="1010596416">
    <w:abstractNumId w:val="11"/>
  </w:num>
  <w:num w:numId="11" w16cid:durableId="217595929">
    <w:abstractNumId w:val="8"/>
  </w:num>
  <w:num w:numId="12" w16cid:durableId="1545869912">
    <w:abstractNumId w:val="4"/>
  </w:num>
  <w:num w:numId="13" w16cid:durableId="1501383096">
    <w:abstractNumId w:val="20"/>
  </w:num>
  <w:num w:numId="14" w16cid:durableId="205261398">
    <w:abstractNumId w:val="15"/>
  </w:num>
  <w:num w:numId="15" w16cid:durableId="169219055">
    <w:abstractNumId w:val="7"/>
  </w:num>
  <w:num w:numId="16" w16cid:durableId="1672365143">
    <w:abstractNumId w:val="6"/>
  </w:num>
  <w:num w:numId="17" w16cid:durableId="1127118769">
    <w:abstractNumId w:val="3"/>
  </w:num>
  <w:num w:numId="18" w16cid:durableId="1071004724">
    <w:abstractNumId w:val="2"/>
  </w:num>
  <w:num w:numId="19" w16cid:durableId="1847283372">
    <w:abstractNumId w:val="12"/>
  </w:num>
  <w:num w:numId="20" w16cid:durableId="1142305433">
    <w:abstractNumId w:val="14"/>
  </w:num>
  <w:num w:numId="21" w16cid:durableId="1031418477">
    <w:abstractNumId w:val="16"/>
  </w:num>
  <w:num w:numId="22" w16cid:durableId="119191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7YwMzMyN7Q0NzdW0lEKTi0uzszPAykwrAUAbG4UxiwAAAA="/>
  </w:docVars>
  <w:rsids>
    <w:rsidRoot w:val="00CF6D16"/>
    <w:rsid w:val="00002355"/>
    <w:rsid w:val="00005C0E"/>
    <w:rsid w:val="000511AB"/>
    <w:rsid w:val="00086756"/>
    <w:rsid w:val="000B15D2"/>
    <w:rsid w:val="000D2370"/>
    <w:rsid w:val="000F2EE6"/>
    <w:rsid w:val="00104FF8"/>
    <w:rsid w:val="00164F9F"/>
    <w:rsid w:val="00180C1C"/>
    <w:rsid w:val="00183484"/>
    <w:rsid w:val="001B2ED1"/>
    <w:rsid w:val="001B4D45"/>
    <w:rsid w:val="001F118E"/>
    <w:rsid w:val="001F6986"/>
    <w:rsid w:val="001F78FC"/>
    <w:rsid w:val="00221DBC"/>
    <w:rsid w:val="002235CA"/>
    <w:rsid w:val="0023588E"/>
    <w:rsid w:val="002E4779"/>
    <w:rsid w:val="002F04B6"/>
    <w:rsid w:val="003054A4"/>
    <w:rsid w:val="00315723"/>
    <w:rsid w:val="003312CC"/>
    <w:rsid w:val="003570CD"/>
    <w:rsid w:val="003667B3"/>
    <w:rsid w:val="003B3702"/>
    <w:rsid w:val="004204FC"/>
    <w:rsid w:val="00422027"/>
    <w:rsid w:val="00435CA6"/>
    <w:rsid w:val="004651E1"/>
    <w:rsid w:val="00470B1D"/>
    <w:rsid w:val="004A1E1F"/>
    <w:rsid w:val="004B71BC"/>
    <w:rsid w:val="004D4856"/>
    <w:rsid w:val="00521306"/>
    <w:rsid w:val="00533BEF"/>
    <w:rsid w:val="00537A40"/>
    <w:rsid w:val="005568E2"/>
    <w:rsid w:val="00591B8E"/>
    <w:rsid w:val="005A016B"/>
    <w:rsid w:val="005B59B6"/>
    <w:rsid w:val="005D4F79"/>
    <w:rsid w:val="005E6B7E"/>
    <w:rsid w:val="005F4FA8"/>
    <w:rsid w:val="005F55C1"/>
    <w:rsid w:val="00617E11"/>
    <w:rsid w:val="00635911"/>
    <w:rsid w:val="00683CFB"/>
    <w:rsid w:val="00691716"/>
    <w:rsid w:val="00692A0F"/>
    <w:rsid w:val="006D4B91"/>
    <w:rsid w:val="00725CA8"/>
    <w:rsid w:val="00737672"/>
    <w:rsid w:val="0075724B"/>
    <w:rsid w:val="00782DEB"/>
    <w:rsid w:val="008206D1"/>
    <w:rsid w:val="0084671B"/>
    <w:rsid w:val="00857751"/>
    <w:rsid w:val="00860129"/>
    <w:rsid w:val="00886E8E"/>
    <w:rsid w:val="00895AC1"/>
    <w:rsid w:val="008B0536"/>
    <w:rsid w:val="008B2F37"/>
    <w:rsid w:val="008F52A8"/>
    <w:rsid w:val="00915BA6"/>
    <w:rsid w:val="009166F7"/>
    <w:rsid w:val="0099322E"/>
    <w:rsid w:val="00997421"/>
    <w:rsid w:val="009D57B4"/>
    <w:rsid w:val="009D7569"/>
    <w:rsid w:val="009D7A47"/>
    <w:rsid w:val="009F4407"/>
    <w:rsid w:val="00A3299F"/>
    <w:rsid w:val="00A52AA1"/>
    <w:rsid w:val="00A724D4"/>
    <w:rsid w:val="00AC184C"/>
    <w:rsid w:val="00AC205D"/>
    <w:rsid w:val="00AE4B7B"/>
    <w:rsid w:val="00B64AF3"/>
    <w:rsid w:val="00BA6F28"/>
    <w:rsid w:val="00BC4440"/>
    <w:rsid w:val="00BC583E"/>
    <w:rsid w:val="00BC7CE9"/>
    <w:rsid w:val="00BF30B7"/>
    <w:rsid w:val="00C128AB"/>
    <w:rsid w:val="00C6490D"/>
    <w:rsid w:val="00C86D97"/>
    <w:rsid w:val="00CE51C9"/>
    <w:rsid w:val="00CE6F6B"/>
    <w:rsid w:val="00CF6D16"/>
    <w:rsid w:val="00CF7F1C"/>
    <w:rsid w:val="00D275B3"/>
    <w:rsid w:val="00D5215C"/>
    <w:rsid w:val="00D522CA"/>
    <w:rsid w:val="00D71587"/>
    <w:rsid w:val="00D83FAA"/>
    <w:rsid w:val="00DD2F48"/>
    <w:rsid w:val="00E231AB"/>
    <w:rsid w:val="00E62A1F"/>
    <w:rsid w:val="00E7158A"/>
    <w:rsid w:val="00E94A60"/>
    <w:rsid w:val="00EB1E29"/>
    <w:rsid w:val="00EC5E89"/>
    <w:rsid w:val="00EC6DA7"/>
    <w:rsid w:val="00ED4DC2"/>
    <w:rsid w:val="00F4004C"/>
    <w:rsid w:val="00F71D3C"/>
    <w:rsid w:val="00F817FE"/>
    <w:rsid w:val="00FA2991"/>
    <w:rsid w:val="00FD15BF"/>
    <w:rsid w:val="00FD600C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6683F"/>
  <w15:docId w15:val="{C4DBD513-58C6-4C98-8CAF-14DCC535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0C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FD600C"/>
    <w:pPr>
      <w:pBdr>
        <w:bottom w:val="single" w:sz="4" w:space="4" w:color="auto"/>
      </w:pBdr>
      <w:outlineLvl w:val="0"/>
    </w:pPr>
    <w:rPr>
      <w:rFonts w:ascii="Garamond" w:hAnsi="Garamond"/>
      <w:b/>
      <w:bCs/>
      <w:spacing w:val="-20"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FD600C"/>
    <w:pPr>
      <w:keepNext/>
      <w:spacing w:before="360" w:after="120"/>
      <w:outlineLvl w:val="1"/>
    </w:pPr>
    <w:rPr>
      <w:rFonts w:ascii="Garamond" w:hAnsi="Garamond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104FF8"/>
    <w:pPr>
      <w:keepNext/>
      <w:spacing w:before="120" w:after="120"/>
      <w:outlineLvl w:val="2"/>
    </w:pPr>
    <w:rPr>
      <w:rFonts w:ascii="Garamond" w:hAnsi="Garamond" w:cs="Arial"/>
      <w:b/>
      <w:bCs/>
      <w:spacing w:val="-10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D600C"/>
    <w:rPr>
      <w:rFonts w:ascii="Garamond" w:hAnsi="Garamond" w:cs="Arial"/>
      <w:b/>
      <w:bCs/>
      <w:spacing w:val="-10"/>
      <w:sz w:val="32"/>
      <w:szCs w:val="26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FD600C"/>
    <w:rPr>
      <w:rFonts w:ascii="Garamond" w:hAnsi="Garamond" w:cs="Arial"/>
      <w:b/>
      <w:bCs/>
      <w:spacing w:val="-10"/>
      <w:sz w:val="3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104FF8"/>
    <w:rPr>
      <w:rFonts w:ascii="Arial" w:hAnsi="Arial" w:cs="Arial"/>
      <w:iCs/>
      <w:szCs w:val="24"/>
      <w:lang w:val="en-US" w:eastAsia="en-US" w:bidi="ar-SA"/>
    </w:rPr>
  </w:style>
  <w:style w:type="character" w:styleId="Hyperlink">
    <w:name w:val="Hyperlink"/>
    <w:basedOn w:val="DefaultParagraphFont"/>
    <w:rsid w:val="00CE6F6B"/>
    <w:rPr>
      <w:color w:val="0000FF"/>
      <w:u w:val="single"/>
    </w:rPr>
  </w:style>
  <w:style w:type="paragraph" w:styleId="Header">
    <w:name w:val="header"/>
    <w:basedOn w:val="Normal"/>
    <w:rsid w:val="00315723"/>
    <w:pPr>
      <w:tabs>
        <w:tab w:val="center" w:pos="4320"/>
        <w:tab w:val="right" w:pos="8640"/>
      </w:tabs>
      <w:jc w:val="right"/>
    </w:pPr>
    <w:rPr>
      <w:rFonts w:cs="Arial"/>
      <w:b/>
      <w:bCs/>
      <w:color w:val="000000"/>
      <w:spacing w:val="30"/>
      <w:sz w:val="16"/>
    </w:rPr>
  </w:style>
  <w:style w:type="paragraph" w:styleId="Footer">
    <w:name w:val="footer"/>
    <w:basedOn w:val="Normal"/>
    <w:link w:val="FooterChar"/>
    <w:rsid w:val="00CF6D16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next w:val="Normal"/>
    <w:autoRedefine/>
    <w:rsid w:val="00635911"/>
    <w:pPr>
      <w:numPr>
        <w:numId w:val="11"/>
      </w:numPr>
      <w:spacing w:before="60"/>
    </w:pPr>
  </w:style>
  <w:style w:type="paragraph" w:styleId="BodyText">
    <w:name w:val="Body Text"/>
    <w:basedOn w:val="Normal"/>
    <w:rsid w:val="00CE6F6B"/>
    <w:rPr>
      <w:rFonts w:cs="Arial"/>
    </w:rPr>
  </w:style>
  <w:style w:type="character" w:customStyle="1" w:styleId="Position">
    <w:name w:val="Position"/>
    <w:basedOn w:val="DefaultParagraphFont"/>
    <w:rsid w:val="00104FF8"/>
    <w:rPr>
      <w:rFonts w:ascii="Garamond" w:hAnsi="Garamond"/>
      <w:b/>
      <w:bCs/>
      <w:sz w:val="22"/>
    </w:rPr>
  </w:style>
  <w:style w:type="character" w:styleId="FollowedHyperlink">
    <w:name w:val="FollowedHyperlink"/>
    <w:basedOn w:val="DefaultParagraphFont"/>
    <w:rsid w:val="002235CA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CF6D16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D521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paris501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paris\Application%20Data\Microsoft\Templates\Transfer%20within%20compan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Transfer within company resume.dot</Template>
  <TotalTime>27</TotalTime>
  <Pages>2</Pages>
  <Words>661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maparis</dc:creator>
  <cp:keywords/>
  <dc:description/>
  <cp:lastModifiedBy>Michael Paris</cp:lastModifiedBy>
  <cp:revision>22</cp:revision>
  <cp:lastPrinted>2003-11-24T16:55:00Z</cp:lastPrinted>
  <dcterms:created xsi:type="dcterms:W3CDTF">2023-02-25T01:29:00Z</dcterms:created>
  <dcterms:modified xsi:type="dcterms:W3CDTF">2023-02-25T02:04:00Z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  <property fmtid="{D5CDD505-2E9C-101B-9397-08002B2CF9AE}" pid="3" name="_AdHocReviewCycleID">
    <vt:i4>2110126133</vt:i4>
  </property>
  <property fmtid="{D5CDD505-2E9C-101B-9397-08002B2CF9AE}" pid="4" name="_NewReviewCycle">
    <vt:lpwstr/>
  </property>
  <property fmtid="{D5CDD505-2E9C-101B-9397-08002B2CF9AE}" pid="5" name="_EmailSubject">
    <vt:lpwstr>Michael Paris - Resume</vt:lpwstr>
  </property>
  <property fmtid="{D5CDD505-2E9C-101B-9397-08002B2CF9AE}" pid="6" name="_AuthorEmail">
    <vt:lpwstr>Michael.Paris@wal-mart.com</vt:lpwstr>
  </property>
  <property fmtid="{D5CDD505-2E9C-101B-9397-08002B2CF9AE}" pid="7" name="_AuthorEmailDisplayName">
    <vt:lpwstr>Michael Paris</vt:lpwstr>
  </property>
  <property fmtid="{D5CDD505-2E9C-101B-9397-08002B2CF9AE}" pid="8" name="_ReviewingToolsShownOnce">
    <vt:lpwstr/>
  </property>
</Properties>
</file>